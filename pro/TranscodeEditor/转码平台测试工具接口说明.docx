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EB" w:rsidRDefault="000F34EB" w:rsidP="00B92EE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上传文件接口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9"/>
        <w:gridCol w:w="6713"/>
      </w:tblGrid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b/>
              </w:rPr>
              <w:t>url</w:t>
            </w:r>
          </w:p>
        </w:tc>
        <w:tc>
          <w:tcPr>
            <w:tcW w:w="6713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trans/upload.action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输入</w:t>
            </w:r>
          </w:p>
        </w:tc>
        <w:tc>
          <w:tcPr>
            <w:tcW w:w="6713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数据流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输出</w:t>
            </w:r>
          </w:p>
        </w:tc>
        <w:tc>
          <w:tcPr>
            <w:tcW w:w="6713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无</w:t>
            </w:r>
          </w:p>
        </w:tc>
      </w:tr>
    </w:tbl>
    <w:p w:rsidR="000F34EB" w:rsidRDefault="000F34EB" w:rsidP="005374E3">
      <w:pPr>
        <w:pStyle w:val="ListParagraph"/>
        <w:ind w:left="360" w:firstLineChars="0" w:firstLine="0"/>
      </w:pP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查询已有文件接口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9"/>
        <w:gridCol w:w="6713"/>
      </w:tblGrid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b/>
              </w:rPr>
              <w:t>url</w:t>
            </w:r>
          </w:p>
        </w:tc>
        <w:tc>
          <w:tcPr>
            <w:tcW w:w="6713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trans/getExistFiles.action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输入</w:t>
            </w:r>
          </w:p>
        </w:tc>
        <w:tc>
          <w:tcPr>
            <w:tcW w:w="6713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无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输出</w:t>
            </w:r>
          </w:p>
        </w:tc>
        <w:tc>
          <w:tcPr>
            <w:tcW w:w="6713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  <w:r w:rsidRPr="0059354F">
              <w:t>["bt.mp4","wen.mp4","</w:t>
            </w:r>
            <w:r w:rsidRPr="0059354F">
              <w:rPr>
                <w:rFonts w:hint="eastAsia"/>
              </w:rPr>
              <w:t>介绍</w:t>
            </w:r>
            <w:r w:rsidRPr="0059354F">
              <w:t xml:space="preserve"> 8.docx","</w:t>
            </w:r>
            <w:r w:rsidRPr="0059354F">
              <w:rPr>
                <w:rFonts w:hint="eastAsia"/>
              </w:rPr>
              <w:t>煲汤</w:t>
            </w:r>
            <w:r w:rsidRPr="0059354F">
              <w:t>.mp4","</w:t>
            </w:r>
            <w:r w:rsidRPr="0059354F">
              <w:rPr>
                <w:rFonts w:hint="eastAsia"/>
              </w:rPr>
              <w:t>达芬奇密码</w:t>
            </w:r>
            <w:r w:rsidRPr="0059354F">
              <w:t>.chs.srt","</w:t>
            </w:r>
            <w:r w:rsidRPr="0059354F">
              <w:rPr>
                <w:rFonts w:hint="eastAsia"/>
              </w:rPr>
              <w:t>阿凡达</w:t>
            </w:r>
            <w:r w:rsidRPr="0059354F">
              <w:t>.chs.srt"]</w:t>
            </w:r>
          </w:p>
        </w:tc>
      </w:tr>
    </w:tbl>
    <w:p w:rsidR="000F34EB" w:rsidRDefault="000F34EB" w:rsidP="005374E3">
      <w:pPr>
        <w:pStyle w:val="ListParagraph"/>
        <w:ind w:left="360" w:firstLineChars="0" w:firstLine="0"/>
      </w:pP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分析文件元数据接口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9"/>
        <w:gridCol w:w="993"/>
        <w:gridCol w:w="5720"/>
      </w:tblGrid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b/>
              </w:rPr>
              <w:t>url</w:t>
            </w:r>
          </w:p>
        </w:tc>
        <w:tc>
          <w:tcPr>
            <w:tcW w:w="6713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trans/getMediaInfo.action?fileName=”XXX”</w:t>
            </w:r>
          </w:p>
        </w:tc>
      </w:tr>
      <w:tr w:rsidR="000F34EB" w:rsidRPr="0059354F" w:rsidTr="0059354F">
        <w:trPr>
          <w:trHeight w:val="360"/>
        </w:trPr>
        <w:tc>
          <w:tcPr>
            <w:tcW w:w="1449" w:type="dxa"/>
            <w:vMerge w:val="restart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输入</w:t>
            </w:r>
          </w:p>
        </w:tc>
        <w:tc>
          <w:tcPr>
            <w:tcW w:w="993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1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filename</w:t>
            </w:r>
          </w:p>
        </w:tc>
        <w:tc>
          <w:tcPr>
            <w:tcW w:w="5720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说明：文件名称</w:t>
            </w:r>
          </w:p>
        </w:tc>
      </w:tr>
      <w:tr w:rsidR="000F34EB" w:rsidRPr="0059354F" w:rsidTr="0059354F">
        <w:trPr>
          <w:trHeight w:val="270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93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5720" w:type="dxa"/>
          </w:tcPr>
          <w:p w:rsidR="000F34EB" w:rsidRPr="0059354F" w:rsidRDefault="000F34EB" w:rsidP="00C041AA">
            <w:pPr>
              <w:pStyle w:val="ListParagraph"/>
            </w:pPr>
            <w:r w:rsidRPr="0059354F">
              <w:t>eg:   wen.mp4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输出</w:t>
            </w:r>
          </w:p>
        </w:tc>
        <w:tc>
          <w:tcPr>
            <w:tcW w:w="6713" w:type="dxa"/>
            <w:gridSpan w:val="2"/>
          </w:tcPr>
          <w:p w:rsidR="000F34EB" w:rsidRPr="0059354F" w:rsidRDefault="000F34EB" w:rsidP="0009364F">
            <w:pPr>
              <w:pStyle w:val="ListParagraph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  <w:r w:rsidRPr="0059354F">
              <w:t>[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"second": "1167/kbps",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"first": "</w:t>
            </w:r>
            <w:r w:rsidRPr="0059354F">
              <w:rPr>
                <w:rFonts w:hint="eastAsia"/>
              </w:rPr>
              <w:t>视频码率：</w:t>
            </w:r>
            <w:r w:rsidRPr="0059354F">
              <w:t>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"second": "23.976",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"first": "</w:t>
            </w:r>
            <w:r w:rsidRPr="0059354F">
              <w:rPr>
                <w:rFonts w:hint="eastAsia"/>
              </w:rPr>
              <w:t>帧率：</w:t>
            </w:r>
            <w:r w:rsidRPr="0059354F">
              <w:t>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"second": "1:47:49",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"first": "</w:t>
            </w:r>
            <w:r w:rsidRPr="0059354F">
              <w:rPr>
                <w:rFonts w:hint="eastAsia"/>
              </w:rPr>
              <w:t>时长：</w:t>
            </w:r>
            <w:r w:rsidRPr="0059354F">
              <w:t>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"second": "1280x720",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"first": "</w:t>
            </w:r>
            <w:r w:rsidRPr="0059354F">
              <w:rPr>
                <w:rFonts w:hint="eastAsia"/>
              </w:rPr>
              <w:t>分辨率：</w:t>
            </w:r>
            <w:r w:rsidRPr="0059354F">
              <w:t>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"second": "AVC",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"first": "</w:t>
            </w:r>
            <w:r w:rsidRPr="0059354F">
              <w:rPr>
                <w:rFonts w:hint="eastAsia"/>
              </w:rPr>
              <w:t>视频编码：</w:t>
            </w:r>
            <w:r w:rsidRPr="0059354F">
              <w:t>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"second": "AAC LC",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"first": "</w:t>
            </w:r>
            <w:r w:rsidRPr="0059354F">
              <w:rPr>
                <w:rFonts w:hint="eastAsia"/>
              </w:rPr>
              <w:t>音频编码：</w:t>
            </w:r>
            <w:r w:rsidRPr="0059354F">
              <w:t>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}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]</w:t>
            </w:r>
          </w:p>
        </w:tc>
      </w:tr>
    </w:tbl>
    <w:p w:rsidR="000F34EB" w:rsidRDefault="000F34EB" w:rsidP="005374E3">
      <w:pPr>
        <w:pStyle w:val="ListParagraph"/>
        <w:ind w:left="360" w:firstLineChars="0" w:firstLine="0"/>
      </w:pP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获取转码模板接口</w:t>
      </w:r>
    </w:p>
    <w:tbl>
      <w:tblPr>
        <w:tblW w:w="1151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9"/>
        <w:gridCol w:w="900"/>
        <w:gridCol w:w="9165"/>
      </w:tblGrid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b/>
              </w:rPr>
              <w:t>url</w:t>
            </w:r>
          </w:p>
        </w:tc>
        <w:tc>
          <w:tcPr>
            <w:tcW w:w="10065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trans/callApi.action?data=”XXX”&amp;url=”XXX”</w:t>
            </w:r>
          </w:p>
        </w:tc>
      </w:tr>
      <w:tr w:rsidR="000F34EB" w:rsidRPr="0059354F" w:rsidTr="0059354F">
        <w:trPr>
          <w:trHeight w:val="375"/>
        </w:trPr>
        <w:tc>
          <w:tcPr>
            <w:tcW w:w="1449" w:type="dxa"/>
            <w:vMerge w:val="restart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输入</w:t>
            </w:r>
          </w:p>
        </w:tc>
        <w:tc>
          <w:tcPr>
            <w:tcW w:w="900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1</w:t>
            </w:r>
            <w:r w:rsidRPr="0059354F">
              <w:rPr>
                <w:rFonts w:hint="eastAsia"/>
              </w:rPr>
              <w:t>：</w:t>
            </w:r>
            <w:r w:rsidRPr="0059354F">
              <w:t>data</w:t>
            </w:r>
          </w:p>
        </w:tc>
        <w:tc>
          <w:tcPr>
            <w:tcW w:w="9165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说明：获取转码模板所需的</w:t>
            </w:r>
            <w:r w:rsidRPr="0059354F">
              <w:t>json</w:t>
            </w:r>
            <w:r w:rsidRPr="0059354F">
              <w:rPr>
                <w:rFonts w:hint="eastAsia"/>
              </w:rPr>
              <w:t>数据</w:t>
            </w:r>
          </w:p>
        </w:tc>
      </w:tr>
      <w:tr w:rsidR="000F34EB" w:rsidRPr="0059354F" w:rsidTr="0059354F">
        <w:trPr>
          <w:trHeight w:val="240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9165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  <w:bookmarkStart w:id="0" w:name="OLE_LINK1"/>
            <w:r w:rsidRPr="0059354F">
              <w:t>{"range":"200"}</w:t>
            </w:r>
            <w:bookmarkEnd w:id="0"/>
          </w:p>
        </w:tc>
      </w:tr>
      <w:tr w:rsidR="000F34EB" w:rsidRPr="0059354F" w:rsidTr="0059354F">
        <w:trPr>
          <w:trHeight w:val="345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2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url</w:t>
            </w:r>
          </w:p>
        </w:tc>
        <w:tc>
          <w:tcPr>
            <w:tcW w:w="9165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说明：获取转码模板所需提供给转码平台的</w:t>
            </w:r>
            <w:r w:rsidRPr="0059354F">
              <w:t>url</w:t>
            </w:r>
          </w:p>
        </w:tc>
      </w:tr>
      <w:tr w:rsidR="000F34EB" w:rsidRPr="0059354F" w:rsidTr="0059354F">
        <w:trPr>
          <w:trHeight w:val="264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9165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  <w:bookmarkStart w:id="1" w:name="OLE_LINK3"/>
            <w:bookmarkStart w:id="2" w:name="OLE_LINK2"/>
            <w:r w:rsidRPr="0059354F">
              <w:t>http://192.168.0.85:8000/</w:t>
            </w:r>
            <w:bookmarkEnd w:id="1"/>
            <w:r w:rsidRPr="0059354F">
              <w:t>transcode/template/query</w:t>
            </w:r>
            <w:bookmarkEnd w:id="2"/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输出</w:t>
            </w:r>
          </w:p>
        </w:tc>
        <w:tc>
          <w:tcPr>
            <w:tcW w:w="10065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Eg: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"info": {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"count": 10,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"items": [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{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"output_file": "outfile",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</w:t>
            </w:r>
            <w:bookmarkStart w:id="3" w:name="OLE_LINK11"/>
            <w:bookmarkStart w:id="4" w:name="OLE_LINK12"/>
            <w:r w:rsidRPr="0059354F">
              <w:t>format</w:t>
            </w:r>
            <w:bookmarkEnd w:id="3"/>
            <w:bookmarkEnd w:id="4"/>
            <w:r w:rsidRPr="0059354F">
              <w:t>": "mpegts",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</w:t>
            </w:r>
            <w:bookmarkStart w:id="5" w:name="OLE_LINK9"/>
            <w:bookmarkStart w:id="6" w:name="OLE_LINK10"/>
            <w:r w:rsidRPr="0059354F">
              <w:t>template_name</w:t>
            </w:r>
            <w:bookmarkEnd w:id="5"/>
            <w:bookmarkEnd w:id="6"/>
            <w:r w:rsidRPr="0059354F">
              <w:t xml:space="preserve">": "pc_source_ts",  </w:t>
            </w:r>
            <w:r w:rsidRPr="0059354F">
              <w:rPr>
                <w:rFonts w:hint="eastAsia"/>
                <w:color w:val="FF0000"/>
              </w:rPr>
              <w:t>模板名称</w:t>
            </w:r>
            <w:r>
              <w:rPr>
                <w:color w:val="FF0000"/>
              </w:rPr>
              <w:t xml:space="preserve"> 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"vcodec": "h264",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"logoy": 30,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"gop": 33,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"width": 1920,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"samplerate": 48000,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"logox": 30,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"video_bitrate": 8000,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"fps": 25,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"business_code": null,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"owner": "common",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"audio_bitrate": 160,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"subtitle_url": "ftp://scott:scott@192.168.0.85/subtitle.ass",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"height": 1080,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</w:t>
            </w:r>
            <w:bookmarkStart w:id="7" w:name="OLE_LINK8"/>
            <w:r w:rsidRPr="0059354F">
              <w:t>template_id</w:t>
            </w:r>
            <w:bookmarkEnd w:id="7"/>
            <w:r w:rsidRPr="0059354F">
              <w:t xml:space="preserve">": 1,  </w:t>
            </w:r>
            <w:r w:rsidRPr="0059354F">
              <w:rPr>
                <w:rFonts w:hint="eastAsia"/>
                <w:color w:val="FF0000"/>
              </w:rPr>
              <w:t>模板</w:t>
            </w:r>
            <w:r w:rsidRPr="0059354F">
              <w:rPr>
                <w:color w:val="FF0000"/>
              </w:rPr>
              <w:t>id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"channel": 2,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"acodec": "aac"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},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{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"output_file": "outfile",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</w:t>
            </w:r>
            <w:bookmarkStart w:id="8" w:name="OLE_LINK6"/>
            <w:bookmarkStart w:id="9" w:name="OLE_LINK7"/>
            <w:r w:rsidRPr="0059354F">
              <w:t>format</w:t>
            </w:r>
            <w:bookmarkEnd w:id="8"/>
            <w:bookmarkEnd w:id="9"/>
            <w:r w:rsidRPr="0059354F">
              <w:t>": "flv",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"template_name": "pc_qcif_flv",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"vcodec": "h264",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"logoy": 30,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"gop": 1,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"logox": 30,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"width": 720,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"samplerate": 22050,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"crf": 23,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"video_bitrate": 1500,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"fps": 25,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"business_code": null,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"owner": "common",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"audio_bitrate": 32,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"subtitle_url": "ftp://scott:scott@192.168.0.85/subtitle.ass",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"height": 406,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"template_id": 2,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"channel": 2,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    "acodec": "mp3"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    }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],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    "total": 10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61151F">
            <w:pPr>
              <w:pStyle w:val="ListParagraph"/>
            </w:pPr>
            <w:r w:rsidRPr="0059354F">
              <w:t xml:space="preserve">    "result": true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}</w:t>
            </w:r>
          </w:p>
        </w:tc>
      </w:tr>
    </w:tbl>
    <w:p w:rsidR="000F34EB" w:rsidRDefault="000F34EB" w:rsidP="008235BF">
      <w:pPr>
        <w:pStyle w:val="ListParagraph"/>
        <w:ind w:left="360" w:firstLineChars="0" w:firstLine="0"/>
      </w:pP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提交转码任务接口</w:t>
      </w:r>
    </w:p>
    <w:tbl>
      <w:tblPr>
        <w:tblW w:w="125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9"/>
        <w:gridCol w:w="900"/>
        <w:gridCol w:w="10157"/>
      </w:tblGrid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b/>
              </w:rPr>
              <w:t>url</w:t>
            </w:r>
          </w:p>
        </w:tc>
        <w:tc>
          <w:tcPr>
            <w:tcW w:w="11057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trans/callApi.action?data=”XXX”&amp;url=”XXX”</w:t>
            </w:r>
          </w:p>
        </w:tc>
      </w:tr>
      <w:tr w:rsidR="000F34EB" w:rsidRPr="0059354F" w:rsidTr="0059354F">
        <w:trPr>
          <w:trHeight w:val="375"/>
        </w:trPr>
        <w:tc>
          <w:tcPr>
            <w:tcW w:w="1449" w:type="dxa"/>
            <w:vMerge w:val="restart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输入</w:t>
            </w:r>
          </w:p>
        </w:tc>
        <w:tc>
          <w:tcPr>
            <w:tcW w:w="900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1</w:t>
            </w:r>
            <w:r w:rsidRPr="0059354F">
              <w:rPr>
                <w:rFonts w:hint="eastAsia"/>
              </w:rPr>
              <w:t>：</w:t>
            </w:r>
            <w:r w:rsidRPr="0059354F">
              <w:t>data</w:t>
            </w: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说明：提交转码任务所需的</w:t>
            </w:r>
            <w:r w:rsidRPr="0059354F">
              <w:t>json</w:t>
            </w:r>
            <w:r w:rsidRPr="0059354F">
              <w:rPr>
                <w:rFonts w:hint="eastAsia"/>
              </w:rPr>
              <w:t>数据</w:t>
            </w:r>
          </w:p>
        </w:tc>
      </w:tr>
      <w:tr w:rsidR="000F34EB" w:rsidRPr="0059354F" w:rsidTr="0059354F">
        <w:trPr>
          <w:trHeight w:val="240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"user_id": "00001",    </w:t>
            </w:r>
            <w:r w:rsidRPr="0059354F">
              <w:rPr>
                <w:rFonts w:hint="eastAsia"/>
                <w:color w:val="FF0000"/>
              </w:rPr>
              <w:t>填写固定值即可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"user_token": "zhangchengchun",  </w:t>
            </w:r>
            <w:r w:rsidRPr="0059354F">
              <w:rPr>
                <w:rFonts w:hint="eastAsia"/>
                <w:color w:val="FF0000"/>
              </w:rPr>
              <w:t>填写固定值即可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"business_code": "test_tool",  </w:t>
            </w:r>
            <w:r w:rsidRPr="0059354F">
              <w:rPr>
                <w:rFonts w:hint="eastAsia"/>
                <w:color w:val="FF0000"/>
              </w:rPr>
              <w:t>填写固定值即可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"file_url": "ftp://test:test@192.168.0.121/src/</w:t>
            </w:r>
            <w:r>
              <w:t>blt.mp4</w:t>
            </w:r>
            <w:r w:rsidRPr="0059354F">
              <w:t xml:space="preserve">",  </w:t>
            </w:r>
            <w:r w:rsidRPr="0059354F">
              <w:rPr>
                <w:rFonts w:hint="eastAsia"/>
                <w:color w:val="FF0000"/>
              </w:rPr>
              <w:t>源文件</w:t>
            </w:r>
            <w:r w:rsidRPr="0059354F">
              <w:rPr>
                <w:color w:val="FF0000"/>
              </w:rPr>
              <w:t>ftp</w:t>
            </w:r>
            <w:r w:rsidRPr="0059354F">
              <w:rPr>
                <w:rFonts w:hint="eastAsia"/>
                <w:color w:val="FF0000"/>
              </w:rPr>
              <w:t>路径地址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"dest_url": "</w:t>
            </w:r>
            <w:bookmarkStart w:id="10" w:name="OLE_LINK4"/>
            <w:bookmarkStart w:id="11" w:name="OLE_LINK5"/>
            <w:r w:rsidRPr="0059354F">
              <w:t>ftp://test:test@192.168.0.121/dest/</w:t>
            </w:r>
            <w:bookmarkEnd w:id="10"/>
            <w:bookmarkEnd w:id="11"/>
            <w:r w:rsidRPr="0059354F">
              <w:t xml:space="preserve">",   </w:t>
            </w:r>
            <w:r w:rsidRPr="0059354F">
              <w:rPr>
                <w:rFonts w:hint="eastAsia"/>
                <w:color w:val="FF0000"/>
              </w:rPr>
              <w:t>目标文件</w:t>
            </w:r>
            <w:r w:rsidRPr="0059354F">
              <w:rPr>
                <w:color w:val="FF0000"/>
              </w:rPr>
              <w:t>ftp</w:t>
            </w:r>
            <w:r w:rsidRPr="0059354F">
              <w:rPr>
                <w:rFonts w:hint="eastAsia"/>
                <w:color w:val="FF0000"/>
              </w:rPr>
              <w:t>路径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"callback": "http://192.168.0.121:8080/Demo/trans/callBack.action",   </w:t>
            </w:r>
            <w:r w:rsidRPr="0059354F">
              <w:rPr>
                <w:rFonts w:hint="eastAsia"/>
                <w:color w:val="FF0000"/>
              </w:rPr>
              <w:t>转码结束回调地址，配置固定值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"priority": 100,  </w:t>
            </w:r>
            <w:r w:rsidRPr="0059354F">
              <w:rPr>
                <w:rFonts w:hint="eastAsia"/>
                <w:color w:val="FF0000"/>
              </w:rPr>
              <w:t>转码优先级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"output": [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    "template_id": 2,   </w:t>
            </w:r>
            <w:r w:rsidRPr="0059354F">
              <w:rPr>
                <w:rFonts w:hint="eastAsia"/>
                <w:color w:val="FF0000"/>
              </w:rPr>
              <w:t>模板</w:t>
            </w:r>
            <w:r w:rsidRPr="0059354F">
              <w:rPr>
                <w:color w:val="FF0000"/>
              </w:rPr>
              <w:t>id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    "output_file": " template.flv"  </w:t>
            </w:r>
            <w:r w:rsidRPr="0059354F">
              <w:rPr>
                <w:rFonts w:hint="eastAsia"/>
                <w:color w:val="FF0000"/>
              </w:rPr>
              <w:t>输出文件名称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},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{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    "template_id": 3,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    "output_file": " template.mp3"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    }</w:t>
            </w:r>
          </w:p>
          <w:p w:rsidR="000F34EB" w:rsidRPr="0059354F" w:rsidRDefault="000F34EB" w:rsidP="0009364F">
            <w:pPr>
              <w:pStyle w:val="ListParagraph"/>
            </w:pPr>
            <w:r w:rsidRPr="0059354F">
              <w:t xml:space="preserve">    ]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}</w:t>
            </w:r>
          </w:p>
        </w:tc>
      </w:tr>
      <w:tr w:rsidR="000F34EB" w:rsidRPr="0059354F" w:rsidTr="0059354F">
        <w:trPr>
          <w:trHeight w:val="345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2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url</w:t>
            </w: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说明：提交转码任务所需提供给转码平台的</w:t>
            </w:r>
            <w:r w:rsidRPr="0059354F">
              <w:t>url</w:t>
            </w:r>
          </w:p>
        </w:tc>
      </w:tr>
      <w:tr w:rsidR="000F34EB" w:rsidRPr="0059354F" w:rsidTr="0059354F">
        <w:trPr>
          <w:trHeight w:val="264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hyperlink r:id="rId5" w:history="1">
              <w:r w:rsidRPr="0059354F">
                <w:rPr>
                  <w:rStyle w:val="Hyperlink"/>
                </w:rPr>
                <w:t>http://192.168.0.85:8000/transcode/task/file/create</w:t>
              </w:r>
            </w:hyperlink>
            <w:r w:rsidRPr="0059354F">
              <w:rPr>
                <w:rFonts w:hint="eastAsia"/>
              </w:rPr>
              <w:t>（普通方式）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hyperlink r:id="rId6" w:history="1">
              <w:r w:rsidRPr="0059354F">
                <w:rPr>
                  <w:rStyle w:val="Hyperlink"/>
                </w:rPr>
                <w:t xml:space="preserve">http://192.168.0.85:8000/transcode/task/clip/create </w:t>
              </w:r>
            </w:hyperlink>
            <w:r w:rsidRPr="0059354F">
              <w:rPr>
                <w:rFonts w:hint="eastAsia"/>
              </w:rPr>
              <w:t>（切片方式）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输出</w:t>
            </w:r>
          </w:p>
        </w:tc>
        <w:tc>
          <w:tcPr>
            <w:tcW w:w="11057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成功：</w:t>
            </w:r>
          </w:p>
          <w:p w:rsidR="000F34EB" w:rsidRPr="0059354F" w:rsidRDefault="000F34EB" w:rsidP="00F3632D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F3632D">
            <w:pPr>
              <w:pStyle w:val="ListParagraph"/>
            </w:pPr>
            <w:r w:rsidRPr="0059354F">
              <w:t xml:space="preserve">    "info": {</w:t>
            </w:r>
          </w:p>
          <w:p w:rsidR="000F34EB" w:rsidRPr="0059354F" w:rsidRDefault="000F34EB" w:rsidP="00F3632D">
            <w:pPr>
              <w:pStyle w:val="ListParagraph"/>
            </w:pPr>
            <w:r w:rsidRPr="0059354F">
              <w:t xml:space="preserve">        "task_id": 168  </w:t>
            </w:r>
            <w:r w:rsidRPr="0059354F">
              <w:rPr>
                <w:rFonts w:hint="eastAsia"/>
                <w:color w:val="FF0000"/>
              </w:rPr>
              <w:t>转码任务</w:t>
            </w:r>
            <w:r w:rsidRPr="0059354F">
              <w:rPr>
                <w:color w:val="FF0000"/>
              </w:rPr>
              <w:t>id</w:t>
            </w:r>
          </w:p>
          <w:p w:rsidR="000F34EB" w:rsidRPr="0059354F" w:rsidRDefault="000F34EB" w:rsidP="00F3632D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F3632D">
            <w:pPr>
              <w:pStyle w:val="ListParagraph"/>
            </w:pPr>
            <w:r w:rsidRPr="0059354F">
              <w:t xml:space="preserve">    "result": true   </w:t>
            </w:r>
            <w:r w:rsidRPr="0059354F">
              <w:rPr>
                <w:rFonts w:hint="eastAsia"/>
                <w:color w:val="FF0000"/>
              </w:rPr>
              <w:t>任务提交成功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}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失败：</w:t>
            </w:r>
          </w:p>
          <w:p w:rsidR="000F34EB" w:rsidRPr="0059354F" w:rsidRDefault="000F34EB" w:rsidP="000A7439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0A7439">
            <w:pPr>
              <w:pStyle w:val="ListParagraph"/>
            </w:pPr>
            <w:r w:rsidRPr="0059354F">
              <w:t xml:space="preserve">    "result": false, </w:t>
            </w:r>
            <w:r w:rsidRPr="0059354F">
              <w:rPr>
                <w:rFonts w:hint="eastAsia"/>
                <w:color w:val="FF0000"/>
              </w:rPr>
              <w:t>任务提交失败</w:t>
            </w:r>
          </w:p>
          <w:p w:rsidR="000F34EB" w:rsidRPr="0059354F" w:rsidRDefault="000F34EB" w:rsidP="000A7439">
            <w:pPr>
              <w:pStyle w:val="ListParagraph"/>
            </w:pPr>
            <w:r w:rsidRPr="0059354F">
              <w:t xml:space="preserve">    "info": {</w:t>
            </w:r>
          </w:p>
          <w:p w:rsidR="000F34EB" w:rsidRPr="0059354F" w:rsidRDefault="000F34EB" w:rsidP="000A7439">
            <w:pPr>
              <w:pStyle w:val="ListParagraph"/>
            </w:pPr>
            <w:r w:rsidRPr="0059354F">
              <w:t xml:space="preserve">        "error_code": 10002,</w:t>
            </w:r>
          </w:p>
          <w:p w:rsidR="000F34EB" w:rsidRPr="0059354F" w:rsidRDefault="000F34EB" w:rsidP="000A7439">
            <w:pPr>
              <w:pStyle w:val="ListParagraph"/>
            </w:pPr>
            <w:r w:rsidRPr="0059354F">
              <w:t xml:space="preserve">        "error_msg": " </w:t>
            </w:r>
            <w:r w:rsidRPr="0059354F">
              <w:rPr>
                <w:rFonts w:hint="eastAsia"/>
              </w:rPr>
              <w:t>服务内部异常</w:t>
            </w:r>
            <w:r w:rsidRPr="0059354F">
              <w:t>"</w:t>
            </w:r>
          </w:p>
          <w:p w:rsidR="000F34EB" w:rsidRPr="0059354F" w:rsidRDefault="000F34EB" w:rsidP="000A7439">
            <w:pPr>
              <w:pStyle w:val="ListParagraph"/>
            </w:pPr>
            <w:r w:rsidRPr="0059354F">
              <w:t xml:space="preserve">    }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}</w:t>
            </w:r>
          </w:p>
        </w:tc>
      </w:tr>
    </w:tbl>
    <w:p w:rsidR="000F34EB" w:rsidRDefault="000F34EB" w:rsidP="00530813">
      <w:pPr>
        <w:pStyle w:val="ListParagraph"/>
        <w:ind w:left="360" w:firstLineChars="0" w:firstLine="0"/>
      </w:pP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查询转码进度接口</w:t>
      </w:r>
    </w:p>
    <w:tbl>
      <w:tblPr>
        <w:tblW w:w="125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49"/>
        <w:gridCol w:w="900"/>
        <w:gridCol w:w="10157"/>
      </w:tblGrid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b/>
              </w:rPr>
              <w:t>url</w:t>
            </w:r>
          </w:p>
        </w:tc>
        <w:tc>
          <w:tcPr>
            <w:tcW w:w="11057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trans/callApi.action?data=”XXX”&amp;url=”XXX”</w:t>
            </w:r>
          </w:p>
        </w:tc>
      </w:tr>
      <w:tr w:rsidR="000F34EB" w:rsidRPr="0059354F" w:rsidTr="0059354F">
        <w:trPr>
          <w:trHeight w:val="375"/>
        </w:trPr>
        <w:tc>
          <w:tcPr>
            <w:tcW w:w="1449" w:type="dxa"/>
            <w:vMerge w:val="restart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输入</w:t>
            </w:r>
          </w:p>
        </w:tc>
        <w:tc>
          <w:tcPr>
            <w:tcW w:w="900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1</w:t>
            </w:r>
            <w:r w:rsidRPr="0059354F">
              <w:rPr>
                <w:rFonts w:hint="eastAsia"/>
              </w:rPr>
              <w:t>：</w:t>
            </w:r>
            <w:r w:rsidRPr="0059354F">
              <w:t>data</w:t>
            </w: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说明：查询转码任务所需的</w:t>
            </w:r>
            <w:r w:rsidRPr="0059354F">
              <w:t>json</w:t>
            </w:r>
            <w:r w:rsidRPr="0059354F">
              <w:rPr>
                <w:rFonts w:hint="eastAsia"/>
              </w:rPr>
              <w:t>数据</w:t>
            </w:r>
          </w:p>
        </w:tc>
      </w:tr>
      <w:tr w:rsidR="000F34EB" w:rsidRPr="0059354F" w:rsidTr="0059354F">
        <w:trPr>
          <w:trHeight w:val="240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1D30CF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1D30CF">
            <w:pPr>
              <w:pStyle w:val="ListParagraph"/>
            </w:pPr>
            <w:r w:rsidRPr="0059354F">
              <w:t xml:space="preserve">    "user_id": "00001",  </w:t>
            </w:r>
          </w:p>
          <w:p w:rsidR="000F34EB" w:rsidRPr="0059354F" w:rsidRDefault="000F34EB" w:rsidP="001D30CF">
            <w:pPr>
              <w:pStyle w:val="ListParagraph"/>
            </w:pPr>
            <w:r w:rsidRPr="0059354F">
              <w:t xml:space="preserve">    "user_token": "zhangchengchun",</w:t>
            </w:r>
          </w:p>
          <w:p w:rsidR="000F34EB" w:rsidRPr="0059354F" w:rsidRDefault="000F34EB" w:rsidP="001D30CF">
            <w:pPr>
              <w:pStyle w:val="ListParagraph"/>
            </w:pPr>
            <w:r w:rsidRPr="0059354F">
              <w:t xml:space="preserve">    "business_code": "test_tool",</w:t>
            </w:r>
          </w:p>
          <w:p w:rsidR="000F34EB" w:rsidRPr="0059354F" w:rsidRDefault="000F34EB" w:rsidP="001D30CF">
            <w:pPr>
              <w:pStyle w:val="ListParagraph"/>
            </w:pPr>
            <w:r w:rsidRPr="0059354F">
              <w:t xml:space="preserve">    "task_id": "168"  </w:t>
            </w:r>
            <w:r w:rsidRPr="0059354F">
              <w:rPr>
                <w:rFonts w:hint="eastAsia"/>
                <w:color w:val="FF0000"/>
              </w:rPr>
              <w:t>转码任务</w:t>
            </w:r>
            <w:r w:rsidRPr="0059354F">
              <w:rPr>
                <w:color w:val="FF0000"/>
              </w:rPr>
              <w:t>id</w:t>
            </w:r>
          </w:p>
          <w:p w:rsidR="000F34EB" w:rsidRPr="0059354F" w:rsidRDefault="000F34EB" w:rsidP="001D30CF">
            <w:pPr>
              <w:pStyle w:val="ListParagraph"/>
            </w:pPr>
            <w:r w:rsidRPr="0059354F">
              <w:t>}</w:t>
            </w:r>
          </w:p>
        </w:tc>
      </w:tr>
      <w:tr w:rsidR="000F34EB" w:rsidRPr="0059354F" w:rsidTr="0059354F">
        <w:trPr>
          <w:trHeight w:val="345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 w:val="restart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参数</w:t>
            </w:r>
            <w:r w:rsidRPr="0059354F">
              <w:t>2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url</w:t>
            </w: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说明：查询转码任务进度</w:t>
            </w:r>
            <w:bookmarkStart w:id="12" w:name="_GoBack"/>
            <w:bookmarkEnd w:id="12"/>
            <w:r w:rsidRPr="0059354F">
              <w:rPr>
                <w:rFonts w:hint="eastAsia"/>
              </w:rPr>
              <w:t>所需提供给转码平台的</w:t>
            </w:r>
            <w:r w:rsidRPr="0059354F">
              <w:t>url</w:t>
            </w:r>
          </w:p>
        </w:tc>
      </w:tr>
      <w:tr w:rsidR="000F34EB" w:rsidRPr="0059354F" w:rsidTr="0059354F">
        <w:trPr>
          <w:trHeight w:val="264"/>
        </w:trPr>
        <w:tc>
          <w:tcPr>
            <w:tcW w:w="1449" w:type="dxa"/>
            <w:vMerge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900" w:type="dxa"/>
            <w:vMerge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</w:p>
        </w:tc>
        <w:tc>
          <w:tcPr>
            <w:tcW w:w="10157" w:type="dxa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  <w:r w:rsidRPr="0059354F">
              <w:t>http://192.168.0.85:8000/ transcode/task/progress</w:t>
            </w:r>
          </w:p>
        </w:tc>
      </w:tr>
      <w:tr w:rsidR="000F34EB" w:rsidRPr="0059354F" w:rsidTr="0059354F">
        <w:tc>
          <w:tcPr>
            <w:tcW w:w="1449" w:type="dxa"/>
            <w:shd w:val="clear" w:color="auto" w:fill="DBE5F1"/>
          </w:tcPr>
          <w:p w:rsidR="000F34EB" w:rsidRPr="0059354F" w:rsidRDefault="000F34EB" w:rsidP="0059354F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59354F">
              <w:rPr>
                <w:rFonts w:hint="eastAsia"/>
                <w:b/>
              </w:rPr>
              <w:t>输出</w:t>
            </w:r>
          </w:p>
        </w:tc>
        <w:tc>
          <w:tcPr>
            <w:tcW w:w="11057" w:type="dxa"/>
            <w:gridSpan w:val="2"/>
          </w:tcPr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Eg</w:t>
            </w:r>
            <w:r w:rsidRPr="0059354F">
              <w:rPr>
                <w:rFonts w:hint="eastAsia"/>
              </w:rPr>
              <w:t>：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成功：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 xml:space="preserve">    "info": {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 xml:space="preserve">        "status": 2,       </w:t>
            </w:r>
            <w:r w:rsidRPr="0059354F">
              <w:rPr>
                <w:color w:val="FF0000"/>
              </w:rPr>
              <w:t xml:space="preserve"> </w:t>
            </w:r>
            <w:r w:rsidRPr="0059354F">
              <w:rPr>
                <w:rFonts w:hint="eastAsia"/>
                <w:color w:val="FF0000"/>
              </w:rPr>
              <w:t>任务状态；小于</w:t>
            </w:r>
            <w:r w:rsidRPr="0059354F">
              <w:rPr>
                <w:color w:val="FF0000"/>
              </w:rPr>
              <w:t>0</w:t>
            </w:r>
            <w:r w:rsidRPr="0059354F">
              <w:rPr>
                <w:color w:val="FF0000"/>
                <w:szCs w:val="20"/>
              </w:rPr>
              <w:sym w:font="Wingdings" w:char="F0E0"/>
            </w:r>
            <w:r w:rsidRPr="0059354F">
              <w:rPr>
                <w:rFonts w:hint="eastAsia"/>
                <w:color w:val="FF0000"/>
              </w:rPr>
              <w:t>失败；</w:t>
            </w:r>
            <w:r w:rsidRPr="0059354F">
              <w:rPr>
                <w:color w:val="FF0000"/>
              </w:rPr>
              <w:t xml:space="preserve"> </w:t>
            </w:r>
            <w:r w:rsidRPr="0059354F">
              <w:rPr>
                <w:rFonts w:hint="eastAsia"/>
                <w:color w:val="FF0000"/>
              </w:rPr>
              <w:t>等于</w:t>
            </w:r>
            <w:r w:rsidRPr="0059354F">
              <w:rPr>
                <w:color w:val="FF0000"/>
              </w:rPr>
              <w:t>2</w:t>
            </w:r>
            <w:r w:rsidRPr="0059354F">
              <w:rPr>
                <w:color w:val="FF0000"/>
                <w:szCs w:val="20"/>
              </w:rPr>
              <w:sym w:font="Wingdings" w:char="F0E0"/>
            </w:r>
            <w:r w:rsidRPr="0059354F">
              <w:rPr>
                <w:rFonts w:hint="eastAsia"/>
                <w:color w:val="FF0000"/>
              </w:rPr>
              <w:t>成功；</w:t>
            </w:r>
            <w:r w:rsidRPr="0059354F">
              <w:rPr>
                <w:color w:val="FF0000"/>
              </w:rPr>
              <w:t xml:space="preserve"> </w:t>
            </w:r>
            <w:r w:rsidRPr="0059354F">
              <w:rPr>
                <w:rFonts w:hint="eastAsia"/>
                <w:color w:val="FF0000"/>
              </w:rPr>
              <w:t>其他</w:t>
            </w:r>
            <w:r w:rsidRPr="0059354F">
              <w:rPr>
                <w:color w:val="FF0000"/>
                <w:szCs w:val="20"/>
              </w:rPr>
              <w:sym w:font="Wingdings" w:char="F0E0"/>
            </w:r>
            <w:r w:rsidRPr="0059354F">
              <w:rPr>
                <w:rFonts w:hint="eastAsia"/>
                <w:color w:val="FF0000"/>
              </w:rPr>
              <w:t>运行中</w:t>
            </w:r>
            <w:r w:rsidRPr="0059354F">
              <w:rPr>
                <w:color w:val="FF0000"/>
              </w:rPr>
              <w:t>(5</w:t>
            </w:r>
            <w:r>
              <w:rPr>
                <w:rFonts w:hint="eastAsia"/>
                <w:color w:val="FF0000"/>
              </w:rPr>
              <w:t>：响应提交转码任务完成状态，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：合并及任务上传状态，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：任务正在下发状态</w:t>
            </w:r>
            <w:r w:rsidRPr="0059354F"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：初始化状态，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：正在处理状态</w:t>
            </w:r>
            <w:r w:rsidRPr="0059354F">
              <w:rPr>
                <w:color w:val="FF0000"/>
              </w:rPr>
              <w:t>)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 xml:space="preserve">        "progress": 100,    </w:t>
            </w:r>
            <w:r w:rsidRPr="0059354F">
              <w:rPr>
                <w:rFonts w:hint="eastAsia"/>
                <w:color w:val="FF0000"/>
              </w:rPr>
              <w:t>任务执行进度百分比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 xml:space="preserve">        "task_id": "168"    </w:t>
            </w:r>
            <w:r w:rsidRPr="0059354F">
              <w:rPr>
                <w:rFonts w:hint="eastAsia"/>
                <w:color w:val="FF0000"/>
              </w:rPr>
              <w:t>任务</w:t>
            </w:r>
            <w:r w:rsidRPr="0059354F">
              <w:rPr>
                <w:color w:val="FF0000"/>
              </w:rPr>
              <w:t>id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 xml:space="preserve">    },</w:t>
            </w:r>
          </w:p>
          <w:p w:rsidR="000F34EB" w:rsidRPr="0059354F" w:rsidRDefault="000F34EB" w:rsidP="00044BE2">
            <w:pPr>
              <w:pStyle w:val="ListParagraph"/>
            </w:pPr>
            <w:r w:rsidRPr="0059354F">
              <w:t xml:space="preserve">    "result": true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}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rPr>
                <w:rFonts w:hint="eastAsia"/>
              </w:rPr>
              <w:t>失败：</w:t>
            </w:r>
          </w:p>
          <w:p w:rsidR="000F34EB" w:rsidRPr="0059354F" w:rsidRDefault="000F34EB" w:rsidP="0093352D">
            <w:pPr>
              <w:pStyle w:val="ListParagraph"/>
            </w:pPr>
            <w:r w:rsidRPr="0059354F">
              <w:t>{</w:t>
            </w:r>
          </w:p>
          <w:p w:rsidR="000F34EB" w:rsidRPr="0059354F" w:rsidRDefault="000F34EB" w:rsidP="0093352D">
            <w:pPr>
              <w:pStyle w:val="ListParagraph"/>
            </w:pPr>
            <w:r w:rsidRPr="0059354F">
              <w:t xml:space="preserve">    "result": false, </w:t>
            </w:r>
            <w:r w:rsidRPr="0059354F">
              <w:rPr>
                <w:rFonts w:hint="eastAsia"/>
                <w:color w:val="FF0000"/>
              </w:rPr>
              <w:t>任务查询失败</w:t>
            </w:r>
          </w:p>
          <w:p w:rsidR="000F34EB" w:rsidRPr="0059354F" w:rsidRDefault="000F34EB" w:rsidP="0093352D">
            <w:pPr>
              <w:pStyle w:val="ListParagraph"/>
            </w:pPr>
            <w:r w:rsidRPr="0059354F">
              <w:t xml:space="preserve">    "info": {</w:t>
            </w:r>
          </w:p>
          <w:p w:rsidR="000F34EB" w:rsidRPr="0059354F" w:rsidRDefault="000F34EB" w:rsidP="0093352D">
            <w:pPr>
              <w:pStyle w:val="ListParagraph"/>
            </w:pPr>
            <w:r w:rsidRPr="0059354F">
              <w:t xml:space="preserve">        "error_code": 10002,</w:t>
            </w:r>
          </w:p>
          <w:p w:rsidR="000F34EB" w:rsidRPr="0059354F" w:rsidRDefault="000F34EB" w:rsidP="0093352D">
            <w:pPr>
              <w:pStyle w:val="ListParagraph"/>
            </w:pPr>
            <w:r w:rsidRPr="0059354F">
              <w:t xml:space="preserve">        "error_msg": " </w:t>
            </w:r>
            <w:r w:rsidRPr="0059354F">
              <w:rPr>
                <w:rFonts w:hint="eastAsia"/>
              </w:rPr>
              <w:t>服务内部异常</w:t>
            </w:r>
            <w:r w:rsidRPr="0059354F">
              <w:t>"</w:t>
            </w:r>
          </w:p>
          <w:p w:rsidR="000F34EB" w:rsidRPr="0059354F" w:rsidRDefault="000F34EB" w:rsidP="0093352D">
            <w:pPr>
              <w:pStyle w:val="ListParagraph"/>
            </w:pPr>
            <w:r w:rsidRPr="0059354F">
              <w:t xml:space="preserve">    }</w:t>
            </w:r>
          </w:p>
          <w:p w:rsidR="000F34EB" w:rsidRPr="0059354F" w:rsidRDefault="000F34EB" w:rsidP="0059354F">
            <w:pPr>
              <w:pStyle w:val="ListParagraph"/>
              <w:ind w:firstLineChars="0" w:firstLine="0"/>
            </w:pPr>
            <w:r w:rsidRPr="0059354F">
              <w:t>}</w:t>
            </w:r>
          </w:p>
        </w:tc>
      </w:tr>
    </w:tbl>
    <w:p w:rsidR="000F34EB" w:rsidRDefault="000F34EB" w:rsidP="00873EE3">
      <w:pPr>
        <w:pStyle w:val="ListParagraph"/>
        <w:ind w:left="360" w:firstLineChars="0" w:firstLine="0"/>
      </w:pP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获取文件播放路径接口</w:t>
      </w:r>
    </w:p>
    <w:p w:rsidR="000F34EB" w:rsidRDefault="000F34EB" w:rsidP="0029636F">
      <w:pPr>
        <w:pStyle w:val="ListParagraph"/>
        <w:ind w:left="360" w:firstLineChars="0" w:firstLine="0"/>
      </w:pPr>
      <w:r>
        <w:rPr>
          <w:rFonts w:hint="eastAsia"/>
        </w:rPr>
        <w:t>（未实现）</w:t>
      </w:r>
    </w:p>
    <w:p w:rsidR="000F34EB" w:rsidRDefault="000F34EB" w:rsidP="001701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文件下载接口</w:t>
      </w:r>
    </w:p>
    <w:p w:rsidR="000F34EB" w:rsidRDefault="000F34EB" w:rsidP="0029636F">
      <w:pPr>
        <w:pStyle w:val="ListParagraph"/>
        <w:ind w:left="360" w:firstLineChars="0" w:firstLine="0"/>
      </w:pPr>
      <w:r>
        <w:rPr>
          <w:rFonts w:hint="eastAsia"/>
        </w:rPr>
        <w:t>（未实现）</w:t>
      </w:r>
    </w:p>
    <w:p w:rsidR="000F34EB" w:rsidRDefault="000F34EB" w:rsidP="0029636F">
      <w:pPr>
        <w:pStyle w:val="ListParagraph"/>
        <w:ind w:left="360" w:firstLineChars="0" w:firstLine="0"/>
      </w:pPr>
    </w:p>
    <w:sectPr w:rsidR="000F34EB" w:rsidSect="0009364F">
      <w:pgSz w:w="16839" w:h="23814" w:code="8"/>
      <w:pgMar w:top="1440" w:right="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F3F0F"/>
    <w:multiLevelType w:val="hybridMultilevel"/>
    <w:tmpl w:val="B13CC356"/>
    <w:lvl w:ilvl="0" w:tplc="0052A05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6C48"/>
    <w:rsid w:val="0000699C"/>
    <w:rsid w:val="000150CA"/>
    <w:rsid w:val="00044BE2"/>
    <w:rsid w:val="00055170"/>
    <w:rsid w:val="00063725"/>
    <w:rsid w:val="00067044"/>
    <w:rsid w:val="0009364F"/>
    <w:rsid w:val="000A24ED"/>
    <w:rsid w:val="000A7439"/>
    <w:rsid w:val="000F34EB"/>
    <w:rsid w:val="00165FD6"/>
    <w:rsid w:val="001701E0"/>
    <w:rsid w:val="001B3896"/>
    <w:rsid w:val="001D30CF"/>
    <w:rsid w:val="001E3576"/>
    <w:rsid w:val="001F0183"/>
    <w:rsid w:val="0026787B"/>
    <w:rsid w:val="0029636F"/>
    <w:rsid w:val="002C3CAC"/>
    <w:rsid w:val="002D7DB2"/>
    <w:rsid w:val="0030107B"/>
    <w:rsid w:val="00332FB9"/>
    <w:rsid w:val="003633EE"/>
    <w:rsid w:val="00402B4F"/>
    <w:rsid w:val="004940CA"/>
    <w:rsid w:val="0051795E"/>
    <w:rsid w:val="00530813"/>
    <w:rsid w:val="005374E3"/>
    <w:rsid w:val="005550B0"/>
    <w:rsid w:val="00566B5F"/>
    <w:rsid w:val="00586C48"/>
    <w:rsid w:val="00592D16"/>
    <w:rsid w:val="0059354F"/>
    <w:rsid w:val="005F5581"/>
    <w:rsid w:val="00606BB1"/>
    <w:rsid w:val="0061151F"/>
    <w:rsid w:val="00666FAD"/>
    <w:rsid w:val="00690970"/>
    <w:rsid w:val="00760A53"/>
    <w:rsid w:val="007E16E8"/>
    <w:rsid w:val="008235BF"/>
    <w:rsid w:val="008660ED"/>
    <w:rsid w:val="00873EE3"/>
    <w:rsid w:val="00897FFA"/>
    <w:rsid w:val="0093352D"/>
    <w:rsid w:val="00A118C8"/>
    <w:rsid w:val="00A57647"/>
    <w:rsid w:val="00A66620"/>
    <w:rsid w:val="00AA026D"/>
    <w:rsid w:val="00AC0C7E"/>
    <w:rsid w:val="00B60E74"/>
    <w:rsid w:val="00B92EEC"/>
    <w:rsid w:val="00B939EE"/>
    <w:rsid w:val="00BF6ABE"/>
    <w:rsid w:val="00C041AA"/>
    <w:rsid w:val="00C10431"/>
    <w:rsid w:val="00C6738B"/>
    <w:rsid w:val="00CB6B65"/>
    <w:rsid w:val="00CD3FBE"/>
    <w:rsid w:val="00CD6FAA"/>
    <w:rsid w:val="00D321E9"/>
    <w:rsid w:val="00D719DB"/>
    <w:rsid w:val="00DD76C9"/>
    <w:rsid w:val="00DF7AD9"/>
    <w:rsid w:val="00E8547E"/>
    <w:rsid w:val="00ED4E7E"/>
    <w:rsid w:val="00F3632D"/>
    <w:rsid w:val="00F422A6"/>
    <w:rsid w:val="00F46EBD"/>
    <w:rsid w:val="00F97CDE"/>
    <w:rsid w:val="00FA69A6"/>
    <w:rsid w:val="00FD6458"/>
    <w:rsid w:val="00FF3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FB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701E0"/>
    <w:pPr>
      <w:ind w:firstLineChars="200" w:firstLine="420"/>
    </w:pPr>
  </w:style>
  <w:style w:type="table" w:styleId="TableGrid">
    <w:name w:val="Table Grid"/>
    <w:basedOn w:val="TableNormal"/>
    <w:uiPriority w:val="99"/>
    <w:rsid w:val="005374E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ED4E7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DF7AD9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85:8000/transcode/task/clip/create%20" TargetMode="External"/><Relationship Id="rId5" Type="http://schemas.openxmlformats.org/officeDocument/2006/relationships/hyperlink" Target="http://192.168.0.85:8000/transcode/task/file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1123</TotalTime>
  <Pages>3</Pages>
  <Words>657</Words>
  <Characters>3748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zhangcc</dc:creator>
  <cp:keywords/>
  <dc:description/>
  <cp:lastModifiedBy>ComposedPrayLMX</cp:lastModifiedBy>
  <cp:revision>65</cp:revision>
  <dcterms:created xsi:type="dcterms:W3CDTF">2014-08-15T10:30:00Z</dcterms:created>
  <dcterms:modified xsi:type="dcterms:W3CDTF">2014-08-25T06:51:00Z</dcterms:modified>
</cp:coreProperties>
</file>